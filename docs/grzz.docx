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colFirst="0" w:colLast="0" w:displacedByCustomXml="next"/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bookmarkEnd w:id="0" w:displacedByCustomXml="next"/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  <w:r w:rsidR="00536F6D" w:rsidRPr="00536F6D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10"/>
          <w:footerReference xmlns:r="http://schemas.openxmlformats.org/officeDocument/2006/relationships"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Heading1"/>
        <w:keepNext/>
      </w:pPr>
      <w:r>
        <w:t xml:space="preserve">Pages</w:t>
      </w:r>
    </w:p>
    <w:p>
      <w:pPr>
        <w:pStyle w:val="AxureHeading2"/>
        <w:keepNext/>
      </w:pPr>
      <w:r>
        <w:t xml:space="preserve">Page Tree</w:t>
      </w:r>
    </w:p>
    <w:p>
      <w:pPr>
        <w:pStyle w:val="Normal"/>
      </w:pPr>
      <w:r>
        <w:rPr/>
        <w:t xml:space="preserve">Home</w:t>
      </w:r>
      <w:r>
        <w:br/>
      </w:r>
      <w:r>
        <w:tab/>
      </w:r>
      <w:r>
        <w:rPr/>
        <w:t xml:space="preserve">my</w:t>
      </w:r>
      <w:r>
        <w:br/>
      </w:r>
      <w:r>
        <w:tab/>
      </w:r>
      <w:r>
        <w:rPr/>
        <w:t xml:space="preserve">login</w:t>
      </w:r>
      <w:r>
        <w:br/>
      </w:r>
      <w:r>
        <w:tab/>
      </w:r>
      <w:r>
        <w:rPr/>
        <w:t xml:space="preserve">register</w:t>
      </w:r>
      <w:r>
        <w:br/>
      </w:r>
      <w:r>
        <w:tab/>
      </w:r>
      <w:r>
        <w:rPr/>
        <w:t xml:space="preserve">edit</w:t>
      </w:r>
      <w:r>
        <w:br/>
      </w:r>
      <w:r>
        <w:tab/>
      </w:r>
      <w:r>
        <w:rPr/>
        <w:t xml:space="preserve">new</w:t>
      </w:r>
      <w:r>
        <w:br/>
      </w:r>
      <w:r>
        <w:tab/>
      </w:r>
      <w:r>
        <w:rPr/>
        <w:t xml:space="preserve">detail</w:t>
      </w:r>
    </w:p>
    <w:p>
      <w:pPr>
        <w:pStyle w:val="AxureHeading2"/>
        <w:keepNext/>
      </w:pPr>
      <w:r>
        <w:br w:type="page"/>
      </w:r>
      <w:r>
        <w:t xml:space="preserve">Home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7229475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29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detail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login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register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new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my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7229475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29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detail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detail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detail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edit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new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login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7229475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29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register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register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7229475"/>
            <wp:docPr name="AXU3.png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_AXURE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29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login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edit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7229475"/>
            <wp:docPr name="AXU4.png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_AXURE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29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new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7229475"/>
            <wp:docPr name="AXU5.png" id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_AXURE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29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detail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4495800" cy="7315200"/>
            <wp:docPr name="AXU6.png" id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_AXURE2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login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register</w:t>
            </w:r>
          </w:p>
        </w:tc>
      </w:tr>
    </w:tbl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10"/>
      <w:type w:val="continuous"/>
      <w:footerReference w:type="default" r:id="rId11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01C" w:rsidRDefault="006D201C" w:rsidP="00093BE1">
      <w:pPr>
        <w:spacing w:before="0" w:after="0"/>
      </w:pPr>
      <w:r>
        <w:separator/>
      </w:r>
    </w:p>
  </w:endnote>
  <w:endnote w:type="continuationSeparator" w:id="0">
    <w:p w:rsidR="006D201C" w:rsidRDefault="006D201C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01C" w:rsidRDefault="006D201C" w:rsidP="00093BE1">
      <w:pPr>
        <w:spacing w:before="0" w:after="0"/>
      </w:pPr>
      <w:r>
        <w:separator/>
      </w:r>
    </w:p>
  </w:footnote>
  <w:footnote w:type="continuationSeparator" w:id="0">
    <w:p w:rsidR="006D201C" w:rsidRDefault="006D201C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footnotes" Target="footnotes.xml" />
  <Relationship Id="rId13" Type="http://schemas.openxmlformats.org/officeDocument/2006/relationships/glossaryDocument" Target="glossary/document.xml" />
  <Relationship Id="rId3" Type="http://schemas.openxmlformats.org/officeDocument/2006/relationships/numbering" Target="numbering.xml" />
  <Relationship Id="rId7" Type="http://schemas.openxmlformats.org/officeDocument/2006/relationships/webSettings" Target="webSettings.xml" />
  <Relationship Id="rId12" Type="http://schemas.openxmlformats.org/officeDocument/2006/relationships/fontTable" Target="fontTable.xml" />
  <Relationship Id="rId2" Type="http://schemas.openxmlformats.org/officeDocument/2006/relationships/customXml" Target="../customXml/item2.xml" />
  <Relationship Id="rId1" Type="http://schemas.openxmlformats.org/officeDocument/2006/relationships/customXml" Target="../customXml/item1.xml" />
  <Relationship Id="rId6" Type="http://schemas.openxmlformats.org/officeDocument/2006/relationships/settings" Target="settings.xml" />
  <Relationship Id="rId11" Type="http://schemas.openxmlformats.org/officeDocument/2006/relationships/footer" Target="footer1.xml" />
  <Relationship Id="rId5" Type="http://schemas.microsoft.com/office/2007/relationships/stylesWithEffects" Target="stylesWithEffects.xml" />
  <Relationship Id="rId10" Type="http://schemas.openxmlformats.org/officeDocument/2006/relationships/header" Target="header1.xml" />
  <Relationship Id="rId4" Type="http://schemas.openxmlformats.org/officeDocument/2006/relationships/styles" Target="styles.xml" />
  <Relationship Id="rId9" Type="http://schemas.openxmlformats.org/officeDocument/2006/relationships/endnotes" Target="endnotes.xml" />
  <Relationship Id="rId14" Type="http://schemas.openxmlformats.org/officeDocument/2006/relationships/theme" Target="theme/theme1.xml" />
  <Relationship Id="rId_AXURE19" Type="http://schemas.openxmlformats.org/officeDocument/2006/relationships/image" Target="AXU0.png" />
  <Relationship Id="rId_AXURE20" Type="http://schemas.openxmlformats.org/officeDocument/2006/relationships/image" Target="AXU1.png" />
  <Relationship Id="rId_AXURE21" Type="http://schemas.openxmlformats.org/officeDocument/2006/relationships/image" Target="AXU2.png" />
  <Relationship Id="rId_AXURE22" Type="http://schemas.openxmlformats.org/officeDocument/2006/relationships/image" Target="AXU3.png" />
  <Relationship Id="rId_AXURE23" Type="http://schemas.openxmlformats.org/officeDocument/2006/relationships/image" Target="AXU4.png" />
  <Relationship Id="rId_AXURE24" Type="http://schemas.openxmlformats.org/officeDocument/2006/relationships/image" Target="AXU5.png" />
  <Relationship Id="rId_AXURE25" Type="http://schemas.openxmlformats.org/officeDocument/2006/relationships/image" Target="AXU6.png" />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2010-09-03T21:47:00Z</dcterms:created>
  <dcterms:modified xsi:type="dcterms:W3CDTF">2014-07-07T22:34:00Z</dcterms:modified>
</cp:coreProperties>
</file>